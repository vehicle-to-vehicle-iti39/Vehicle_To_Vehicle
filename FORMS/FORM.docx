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2C15C3" w:rsidRDefault="002C15C3" w:rsidP="00D077E9">
                                  <w:pPr>
                                    <w:pStyle w:val="Title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V2V_</w:t>
                                  </w:r>
                                  <w:bookmarkStart w:id="0" w:name="_GoBack"/>
                                  <w:bookmarkEnd w:id="0"/>
                                  <w:r w:rsidR="00D077E9" w:rsidRPr="002C15C3">
                                    <w:rPr>
                                      <w:sz w:val="48"/>
                                      <w:szCs w:val="48"/>
                                    </w:rPr>
                                    <w:t>REPORT TITLE</w:t>
                                  </w:r>
                                </w:p>
                                <w:p w:rsidR="00D077E9" w:rsidRPr="002C15C3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2C15C3" w:rsidRDefault="002C15C3" w:rsidP="00D077E9">
                            <w:pPr>
                              <w:pStyle w:val="Title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V2V_</w:t>
                            </w:r>
                            <w:bookmarkStart w:id="1" w:name="_GoBack"/>
                            <w:bookmarkEnd w:id="1"/>
                            <w:r w:rsidR="00D077E9" w:rsidRPr="002C15C3">
                              <w:rPr>
                                <w:sz w:val="48"/>
                                <w:szCs w:val="48"/>
                              </w:rPr>
                              <w:t>REPORT TITLE</w:t>
                            </w:r>
                          </w:p>
                          <w:p w:rsidR="00D077E9" w:rsidRPr="002C15C3" w:rsidRDefault="00D077E9" w:rsidP="00D077E9">
                            <w:pPr>
                              <w:pStyle w:val="Title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3596128" cy="30737"/>
                      <wp:effectExtent l="19050" t="19050" r="23495" b="2667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6128" cy="3073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0D2D2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3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C519010F8C419299FD4A821BFE3B19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C15C3">
                  <w:rPr>
                    <w:rStyle w:val="SubtitleChar"/>
                    <w:b w:val="0"/>
                    <w:noProof/>
                  </w:rPr>
                  <w:t>February 17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9B6E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315754" w:rsidP="002C15C3">
            <w:sdt>
              <w:sdtPr>
                <w:id w:val="-1740469667"/>
                <w:placeholder>
                  <w:docPart w:val="C9C00ADBABDF4941A1140326661E5BDB"/>
                </w:placeholder>
                <w15:appearance w15:val="hidden"/>
              </w:sdtPr>
              <w:sdtEndPr/>
              <w:sdtContent>
                <w:r w:rsidR="002C15C3">
                  <w:t>V 2 V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5BE7802714443C2B53B7160B06D590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2C15C3">
      <w:pPr>
        <w:spacing w:after="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4742396</wp:posOffset>
            </wp:positionH>
            <wp:positionV relativeFrom="paragraph">
              <wp:posOffset>6195722</wp:posOffset>
            </wp:positionV>
            <wp:extent cx="1789430" cy="1390650"/>
            <wp:effectExtent l="0" t="0" r="1270" b="0"/>
            <wp:wrapThrough wrapText="bothSides">
              <wp:wrapPolygon edited="0">
                <wp:start x="0" y="0"/>
                <wp:lineTo x="0" y="21304"/>
                <wp:lineTo x="21385" y="21304"/>
                <wp:lineTo x="2138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EF8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AB40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87605E" w:rsidRPr="00D70D02" w:rsidRDefault="0087605E" w:rsidP="00DF027C"/>
    <w:sectPr w:rsidR="0087605E" w:rsidRPr="00D70D02" w:rsidSect="002C15C3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Borders w:display="notFirstPage" w:offsetFrom="page">
        <w:top w:val="thinThickSmallGap" w:sz="24" w:space="24" w:color="024F75" w:themeColor="accent1"/>
        <w:left w:val="thinThickSmallGap" w:sz="24" w:space="24" w:color="024F75" w:themeColor="accent1"/>
        <w:bottom w:val="thickThinSmallGap" w:sz="24" w:space="24" w:color="024F75" w:themeColor="accent1"/>
        <w:right w:val="thickThinSmallGap" w:sz="24" w:space="24" w:color="024F75" w:themeColor="accent1"/>
      </w:pgBorders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754" w:rsidRDefault="00315754">
      <w:r>
        <w:separator/>
      </w:r>
    </w:p>
    <w:p w:rsidR="00315754" w:rsidRDefault="00315754"/>
  </w:endnote>
  <w:endnote w:type="continuationSeparator" w:id="0">
    <w:p w:rsidR="00315754" w:rsidRDefault="00315754">
      <w:r>
        <w:continuationSeparator/>
      </w:r>
    </w:p>
    <w:p w:rsidR="00315754" w:rsidRDefault="00315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754" w:rsidRDefault="00315754">
      <w:r>
        <w:separator/>
      </w:r>
    </w:p>
    <w:p w:rsidR="00315754" w:rsidRDefault="00315754"/>
  </w:footnote>
  <w:footnote w:type="continuationSeparator" w:id="0">
    <w:p w:rsidR="00315754" w:rsidRDefault="00315754">
      <w:r>
        <w:continuationSeparator/>
      </w:r>
    </w:p>
    <w:p w:rsidR="00315754" w:rsidRDefault="003157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C3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15C3"/>
    <w:rsid w:val="002F51F5"/>
    <w:rsid w:val="00312137"/>
    <w:rsid w:val="00315754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0DDD33D-166A-413F-A69B-7F00FDD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G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C519010F8C419299FD4A821BFE3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2BB9-7EC1-45F9-B474-6C45E498E782}"/>
      </w:docPartPr>
      <w:docPartBody>
        <w:p w:rsidR="00000000" w:rsidRDefault="00490136">
          <w:pPr>
            <w:pStyle w:val="70C519010F8C419299FD4A821BFE3B1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9C00ADBABDF4941A1140326661E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C31D-D557-43A4-86C5-6E0E16B7884C}"/>
      </w:docPartPr>
      <w:docPartBody>
        <w:p w:rsidR="00000000" w:rsidRDefault="00490136">
          <w:pPr>
            <w:pStyle w:val="C9C00ADBABDF4941A1140326661E5BDB"/>
          </w:pPr>
          <w:r>
            <w:t>COMPANY NAME</w:t>
          </w:r>
        </w:p>
      </w:docPartBody>
    </w:docPart>
    <w:docPart>
      <w:docPartPr>
        <w:name w:val="65BE7802714443C2B53B7160B06D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EC85D-87BA-447B-AC88-9CF9FB19DBEA}"/>
      </w:docPartPr>
      <w:docPartBody>
        <w:p w:rsidR="00000000" w:rsidRDefault="00490136">
          <w:pPr>
            <w:pStyle w:val="65BE7802714443C2B53B7160B06D59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36"/>
    <w:rsid w:val="0049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0C519010F8C419299FD4A821BFE3B19">
    <w:name w:val="70C519010F8C419299FD4A821BFE3B19"/>
  </w:style>
  <w:style w:type="paragraph" w:customStyle="1" w:styleId="C9C00ADBABDF4941A1140326661E5BDB">
    <w:name w:val="C9C00ADBABDF4941A1140326661E5BDB"/>
  </w:style>
  <w:style w:type="paragraph" w:customStyle="1" w:styleId="65BE7802714443C2B53B7160B06D590E">
    <w:name w:val="65BE7802714443C2B53B7160B06D590E"/>
  </w:style>
  <w:style w:type="paragraph" w:customStyle="1" w:styleId="3D6BECAD31834A30AC798AB8D2EC53BA">
    <w:name w:val="3D6BECAD31834A30AC798AB8D2EC53BA"/>
  </w:style>
  <w:style w:type="paragraph" w:customStyle="1" w:styleId="E2385BEFDA744A7794F3016392D8BEC7">
    <w:name w:val="E2385BEFDA744A7794F3016392D8BEC7"/>
  </w:style>
  <w:style w:type="paragraph" w:customStyle="1" w:styleId="A2C6E2B969144F34B63346D99784B47B">
    <w:name w:val="A2C6E2B969144F34B63346D99784B47B"/>
  </w:style>
  <w:style w:type="paragraph" w:customStyle="1" w:styleId="77692835901B49E38677504CBE13271C">
    <w:name w:val="77692835901B49E38677504CBE13271C"/>
  </w:style>
  <w:style w:type="paragraph" w:customStyle="1" w:styleId="B888B45A2BFF4395AC9D55B50D6A1A64">
    <w:name w:val="B888B45A2BFF4395AC9D55B50D6A1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DUNGA</dc:creator>
  <cp:keywords/>
  <cp:lastModifiedBy>DUNGA</cp:lastModifiedBy>
  <cp:revision>1</cp:revision>
  <cp:lastPrinted>2006-08-01T17:47:00Z</cp:lastPrinted>
  <dcterms:created xsi:type="dcterms:W3CDTF">2019-02-17T16:06:00Z</dcterms:created>
  <dcterms:modified xsi:type="dcterms:W3CDTF">2019-02-17T16:12:00Z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