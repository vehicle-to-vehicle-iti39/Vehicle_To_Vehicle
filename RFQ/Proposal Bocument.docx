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3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2C15C3" w:rsidRDefault="002C15C3" w:rsidP="00D467B4">
                                  <w:pPr>
                                    <w:pStyle w:val="Title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48"/>
                                      <w:szCs w:val="48"/>
                                    </w:rPr>
                                    <w:t>V2V_</w:t>
                                  </w:r>
                                  <w:r w:rsidR="00D467B4" w:rsidRPr="00D467B4">
                                    <w:rPr>
                                      <w:rFonts w:ascii="Helvetica" w:eastAsiaTheme="minorEastAsia" w:hAnsi="Helvetica" w:cs="Helvetica"/>
                                      <w:bCs w:val="0"/>
                                      <w:color w:val="1D2129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D467B4" w:rsidRPr="00D467B4">
                                    <w:rPr>
                                      <w:sz w:val="40"/>
                                      <w:szCs w:val="40"/>
                                    </w:rPr>
                                    <w:t>proposal document</w:t>
                                  </w:r>
                                </w:p>
                                <w:p w:rsidR="00D077E9" w:rsidRPr="002C15C3" w:rsidRDefault="00D077E9" w:rsidP="00D077E9">
                                  <w:pPr>
                                    <w:pStyle w:val="Title"/>
                                    <w:spacing w:after="0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2C15C3" w:rsidRDefault="002C15C3" w:rsidP="00D467B4">
                            <w:pPr>
                              <w:pStyle w:val="Title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V2V_</w:t>
                            </w:r>
                            <w:r w:rsidR="00D467B4" w:rsidRPr="00D467B4">
                              <w:rPr>
                                <w:rFonts w:ascii="Helvetica" w:eastAsiaTheme="minorEastAsia" w:hAnsi="Helvetica" w:cs="Helvetica"/>
                                <w:bCs w:val="0"/>
                                <w:color w:val="1D2129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D467B4" w:rsidRPr="00D467B4">
                              <w:rPr>
                                <w:sz w:val="40"/>
                                <w:szCs w:val="40"/>
                              </w:rPr>
                              <w:t>proposal document</w:t>
                            </w:r>
                          </w:p>
                          <w:p w:rsidR="00D077E9" w:rsidRPr="002C15C3" w:rsidRDefault="00D077E9" w:rsidP="00D077E9">
                            <w:pPr>
                              <w:pStyle w:val="Title"/>
                              <w:spacing w:after="0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3596128" cy="30737"/>
                      <wp:effectExtent l="19050" t="19050" r="23495" b="2667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96128" cy="30737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2A6294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83.1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70C519010F8C419299FD4A821BFE3B19"/>
              </w:placeholder>
              <w15:appearance w15:val="hidden"/>
            </w:sdtPr>
            <w:sdtEndPr/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2C15C3">
                  <w:rPr>
                    <w:rStyle w:val="SubtitleChar"/>
                    <w:b w:val="0"/>
                    <w:noProof/>
                  </w:rPr>
                  <w:t>February 17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54EA26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0F3ED3" w:rsidP="002C15C3">
            <w:sdt>
              <w:sdtPr>
                <w:id w:val="-1740469667"/>
                <w:placeholder>
                  <w:docPart w:val="C9C00ADBABDF4941A1140326661E5BDB"/>
                </w:placeholder>
                <w15:appearance w15:val="hidden"/>
              </w:sdtPr>
              <w:sdtEndPr/>
              <w:sdtContent>
                <w:r w:rsidR="002C15C3">
                  <w:t>V 2 V</w:t>
                </w:r>
              </w:sdtContent>
            </w:sdt>
          </w:p>
          <w:p w:rsidR="00D077E9" w:rsidRDefault="00D077E9" w:rsidP="006C100E">
            <w:r w:rsidRPr="00B231E5">
              <w:t>Authored by:</w:t>
            </w:r>
            <w:r>
              <w:t xml:space="preserve"> </w:t>
            </w:r>
            <w:r w:rsidR="006C100E">
              <w:t>Mohamed Adel</w:t>
            </w:r>
          </w:p>
          <w:p w:rsidR="00D467B4" w:rsidRDefault="00D467B4" w:rsidP="006C100E">
            <w:r>
              <w:t xml:space="preserve">                       : Amir EL-Malah</w:t>
            </w:r>
            <w:bookmarkStart w:id="0" w:name="_GoBack"/>
            <w:bookmarkEnd w:id="0"/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2C15C3">
      <w:pPr>
        <w:spacing w:after="20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4742396</wp:posOffset>
            </wp:positionH>
            <wp:positionV relativeFrom="paragraph">
              <wp:posOffset>6195722</wp:posOffset>
            </wp:positionV>
            <wp:extent cx="1789430" cy="1390650"/>
            <wp:effectExtent l="0" t="0" r="1270" b="0"/>
            <wp:wrapThrough wrapText="bothSides">
              <wp:wrapPolygon edited="0">
                <wp:start x="0" y="0"/>
                <wp:lineTo x="0" y="21304"/>
                <wp:lineTo x="21385" y="21304"/>
                <wp:lineTo x="2138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943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BE694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A1451F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:rsidR="0087605E" w:rsidRPr="00D70D02" w:rsidRDefault="0087605E" w:rsidP="00DF027C"/>
    <w:sectPr w:rsidR="0087605E" w:rsidRPr="00D70D02" w:rsidSect="002C15C3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Borders w:display="notFirstPage" w:offsetFrom="page">
        <w:top w:val="thinThickSmallGap" w:sz="24" w:space="24" w:color="024F75" w:themeColor="accent1"/>
        <w:left w:val="thinThickSmallGap" w:sz="24" w:space="24" w:color="024F75" w:themeColor="accent1"/>
        <w:bottom w:val="thickThinSmallGap" w:sz="24" w:space="24" w:color="024F75" w:themeColor="accent1"/>
        <w:right w:val="thickThinSmallGap" w:sz="24" w:space="24" w:color="024F75" w:themeColor="accent1"/>
      </w:pgBorders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ED3" w:rsidRDefault="000F3ED3">
      <w:r>
        <w:separator/>
      </w:r>
    </w:p>
    <w:p w:rsidR="000F3ED3" w:rsidRDefault="000F3ED3"/>
  </w:endnote>
  <w:endnote w:type="continuationSeparator" w:id="0">
    <w:p w:rsidR="000F3ED3" w:rsidRDefault="000F3ED3">
      <w:r>
        <w:continuationSeparator/>
      </w:r>
    </w:p>
    <w:p w:rsidR="000F3ED3" w:rsidRDefault="000F3E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67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ED3" w:rsidRDefault="000F3ED3">
      <w:r>
        <w:separator/>
      </w:r>
    </w:p>
    <w:p w:rsidR="000F3ED3" w:rsidRDefault="000F3ED3"/>
  </w:footnote>
  <w:footnote w:type="continuationSeparator" w:id="0">
    <w:p w:rsidR="000F3ED3" w:rsidRDefault="000F3ED3">
      <w:r>
        <w:continuationSeparator/>
      </w:r>
    </w:p>
    <w:p w:rsidR="000F3ED3" w:rsidRDefault="000F3E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C3"/>
    <w:rsid w:val="0002482E"/>
    <w:rsid w:val="00050324"/>
    <w:rsid w:val="000A0150"/>
    <w:rsid w:val="000E63C9"/>
    <w:rsid w:val="000F3ED3"/>
    <w:rsid w:val="00130E9D"/>
    <w:rsid w:val="00150A6D"/>
    <w:rsid w:val="00185B35"/>
    <w:rsid w:val="001F2BC8"/>
    <w:rsid w:val="001F5F6B"/>
    <w:rsid w:val="00243EBC"/>
    <w:rsid w:val="00246A35"/>
    <w:rsid w:val="00284348"/>
    <w:rsid w:val="002C15C3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C100E"/>
    <w:rsid w:val="006E5716"/>
    <w:rsid w:val="007302B3"/>
    <w:rsid w:val="00730733"/>
    <w:rsid w:val="00730E3A"/>
    <w:rsid w:val="00736AAF"/>
    <w:rsid w:val="00765B2A"/>
    <w:rsid w:val="00783A34"/>
    <w:rsid w:val="00792172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467B4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50DDD33D-166A-413F-A69B-7F00FDDC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NGA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C519010F8C419299FD4A821BFE3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72BB9-7EC1-45F9-B474-6C45E498E782}"/>
      </w:docPartPr>
      <w:docPartBody>
        <w:p w:rsidR="00000000" w:rsidRDefault="004B367D">
          <w:pPr>
            <w:pStyle w:val="70C519010F8C419299FD4A821BFE3B19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February 17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C9C00ADBABDF4941A1140326661E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FC31D-D557-43A4-86C5-6E0E16B7884C}"/>
      </w:docPartPr>
      <w:docPartBody>
        <w:p w:rsidR="00000000" w:rsidRDefault="004B367D">
          <w:pPr>
            <w:pStyle w:val="C9C00ADBABDF4941A1140326661E5BDB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67D"/>
    <w:rsid w:val="004B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70C519010F8C419299FD4A821BFE3B19">
    <w:name w:val="70C519010F8C419299FD4A821BFE3B19"/>
  </w:style>
  <w:style w:type="paragraph" w:customStyle="1" w:styleId="C9C00ADBABDF4941A1140326661E5BDB">
    <w:name w:val="C9C00ADBABDF4941A1140326661E5BDB"/>
  </w:style>
  <w:style w:type="paragraph" w:customStyle="1" w:styleId="65BE7802714443C2B53B7160B06D590E">
    <w:name w:val="65BE7802714443C2B53B7160B06D590E"/>
  </w:style>
  <w:style w:type="paragraph" w:customStyle="1" w:styleId="3D6BECAD31834A30AC798AB8D2EC53BA">
    <w:name w:val="3D6BECAD31834A30AC798AB8D2EC53BA"/>
  </w:style>
  <w:style w:type="paragraph" w:customStyle="1" w:styleId="E2385BEFDA744A7794F3016392D8BEC7">
    <w:name w:val="E2385BEFDA744A7794F3016392D8BEC7"/>
  </w:style>
  <w:style w:type="paragraph" w:customStyle="1" w:styleId="A2C6E2B969144F34B63346D99784B47B">
    <w:name w:val="A2C6E2B969144F34B63346D99784B47B"/>
  </w:style>
  <w:style w:type="paragraph" w:customStyle="1" w:styleId="77692835901B49E38677504CBE13271C">
    <w:name w:val="77692835901B49E38677504CBE13271C"/>
  </w:style>
  <w:style w:type="paragraph" w:customStyle="1" w:styleId="B888B45A2BFF4395AC9D55B50D6A1A64">
    <w:name w:val="B888B45A2BFF4395AC9D55B50D6A1A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3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DUNGA</dc:creator>
  <cp:keywords/>
  <cp:lastModifiedBy>DUNGA</cp:lastModifiedBy>
  <cp:revision>3</cp:revision>
  <cp:lastPrinted>2006-08-01T17:47:00Z</cp:lastPrinted>
  <dcterms:created xsi:type="dcterms:W3CDTF">2019-02-17T16:23:00Z</dcterms:created>
  <dcterms:modified xsi:type="dcterms:W3CDTF">2019-02-17T16:23:00Z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